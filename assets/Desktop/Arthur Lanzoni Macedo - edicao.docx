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BBB2" w14:textId="76FA0ED1" w:rsidR="00816216" w:rsidRPr="009F14CA" w:rsidRDefault="00066FC6" w:rsidP="00141A4C">
      <w:pPr>
        <w:pStyle w:val="Ttulo"/>
        <w:rPr>
          <w:rFonts w:ascii="Calibri" w:hAnsi="Calibri" w:cs="Calibri"/>
        </w:rPr>
      </w:pPr>
      <w:r w:rsidRPr="009F14CA">
        <w:rPr>
          <w:rFonts w:ascii="Calibri" w:hAnsi="Calibri" w:cs="Calibri"/>
        </w:rPr>
        <w:t>Arthur Lanzoni Macedo</w:t>
      </w:r>
    </w:p>
    <w:p w14:paraId="2134C3D5" w14:textId="3A9EBB41" w:rsidR="004A256A" w:rsidRDefault="004A256A" w:rsidP="00066FC6">
      <w:pPr>
        <w:pStyle w:val="Ttulo"/>
        <w:rPr>
          <w:rFonts w:ascii="Calibri" w:hAnsi="Calibri" w:cs="Calibri"/>
          <w:color w:val="auto"/>
          <w:sz w:val="20"/>
          <w:szCs w:val="20"/>
        </w:rPr>
      </w:pPr>
      <w:r w:rsidRPr="004A256A">
        <w:rPr>
          <w:rFonts w:ascii="Calibri" w:hAnsi="Calibri" w:cs="Calibri"/>
          <w:color w:val="auto"/>
          <w:sz w:val="20"/>
          <w:szCs w:val="20"/>
        </w:rPr>
        <w:t>Estudante de Análise e Desenvolvimento de Sistemas</w:t>
      </w:r>
    </w:p>
    <w:p w14:paraId="73DE2EC7" w14:textId="5A16367A" w:rsidR="00066FC6" w:rsidRPr="009F14CA" w:rsidRDefault="00066FC6" w:rsidP="00066FC6">
      <w:pPr>
        <w:pStyle w:val="Ttulo"/>
        <w:rPr>
          <w:rFonts w:ascii="Calibri" w:hAnsi="Calibri" w:cs="Calibri"/>
          <w:color w:val="auto"/>
          <w:sz w:val="20"/>
          <w:szCs w:val="20"/>
        </w:rPr>
      </w:pPr>
      <w:r w:rsidRPr="009F14CA">
        <w:rPr>
          <w:rFonts w:ascii="Calibri" w:hAnsi="Calibri" w:cs="Calibri"/>
          <w:color w:val="auto"/>
          <w:sz w:val="20"/>
          <w:szCs w:val="20"/>
        </w:rPr>
        <w:t xml:space="preserve">São Paulo – SP </w:t>
      </w:r>
    </w:p>
    <w:p w14:paraId="2DB5862D" w14:textId="77777777" w:rsidR="00066FC6" w:rsidRDefault="00066FC6" w:rsidP="00066FC6">
      <w:pPr>
        <w:pStyle w:val="Ttulo"/>
        <w:rPr>
          <w:rFonts w:ascii="Calibri" w:hAnsi="Calibri" w:cs="Calibri"/>
          <w:color w:val="auto"/>
          <w:sz w:val="20"/>
          <w:szCs w:val="20"/>
        </w:rPr>
      </w:pPr>
      <w:r w:rsidRPr="009F14CA">
        <w:rPr>
          <w:rFonts w:ascii="Calibri" w:hAnsi="Calibri" w:cs="Calibri"/>
          <w:color w:val="auto"/>
          <w:sz w:val="20"/>
          <w:szCs w:val="20"/>
        </w:rPr>
        <w:t xml:space="preserve">Telefone: (11) 97120-9266 </w:t>
      </w:r>
    </w:p>
    <w:p w14:paraId="00E013B9" w14:textId="3FC2CB33" w:rsidR="00C77DBD" w:rsidRPr="00492836" w:rsidRDefault="00C77DBD" w:rsidP="00066FC6">
      <w:pPr>
        <w:pStyle w:val="Ttulo"/>
        <w:rPr>
          <w:rFonts w:ascii="Calibri" w:hAnsi="Calibri" w:cs="Calibri"/>
          <w:color w:val="auto"/>
          <w:sz w:val="20"/>
          <w:szCs w:val="20"/>
          <w:u w:val="single"/>
        </w:rPr>
      </w:pPr>
      <w:r>
        <w:rPr>
          <w:rFonts w:ascii="Calibri" w:hAnsi="Calibri" w:cs="Calibri"/>
          <w:color w:val="auto"/>
          <w:sz w:val="20"/>
          <w:szCs w:val="20"/>
        </w:rPr>
        <w:t>E-mail: arthurlanzoni08@gmail.com</w:t>
      </w:r>
    </w:p>
    <w:p w14:paraId="7243EF4D" w14:textId="19322044" w:rsidR="00066FC6" w:rsidRPr="009F14CA" w:rsidRDefault="00066FC6" w:rsidP="00066FC6">
      <w:pPr>
        <w:pStyle w:val="Ttulo"/>
        <w:rPr>
          <w:rFonts w:ascii="Calibri" w:hAnsi="Calibri" w:cs="Calibri"/>
          <w:color w:val="auto"/>
          <w:sz w:val="20"/>
          <w:szCs w:val="20"/>
        </w:rPr>
      </w:pPr>
      <w:hyperlink r:id="rId8" w:history="1">
        <w:r w:rsidRPr="009F14CA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 w:rsidRPr="009F14CA">
        <w:rPr>
          <w:rFonts w:ascii="Calibri" w:hAnsi="Calibri" w:cs="Calibri"/>
          <w:color w:val="auto"/>
          <w:sz w:val="20"/>
          <w:szCs w:val="20"/>
        </w:rPr>
        <w:t xml:space="preserve"> | </w:t>
      </w:r>
      <w:hyperlink r:id="rId9" w:history="1">
        <w:r w:rsidRPr="009F14CA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Pr="009F14CA">
        <w:rPr>
          <w:rFonts w:ascii="Calibri" w:hAnsi="Calibri" w:cs="Calibri"/>
          <w:color w:val="auto"/>
          <w:sz w:val="20"/>
          <w:szCs w:val="20"/>
        </w:rPr>
        <w:t xml:space="preserve"> | </w:t>
      </w:r>
      <w:hyperlink r:id="rId10" w:history="1">
        <w:r w:rsidRPr="009F14CA">
          <w:rPr>
            <w:rStyle w:val="Hyperlink"/>
            <w:rFonts w:ascii="Calibri" w:hAnsi="Calibri" w:cs="Calibri"/>
            <w:sz w:val="20"/>
            <w:szCs w:val="20"/>
          </w:rPr>
          <w:t>Portfólio</w:t>
        </w:r>
      </w:hyperlink>
    </w:p>
    <w:p w14:paraId="49711CEA" w14:textId="03F0123D" w:rsidR="00066FC6" w:rsidRPr="009F14CA" w:rsidRDefault="00066FC6" w:rsidP="00066FC6">
      <w:pPr>
        <w:rPr>
          <w:rFonts w:ascii="Calibri" w:hAnsi="Calibri" w:cs="Calibri"/>
        </w:rPr>
      </w:pPr>
      <w:r w:rsidRPr="009F14CA">
        <w:rPr>
          <w:rStyle w:val="Ttulo1Char"/>
          <w:rFonts w:ascii="Calibri" w:hAnsi="Calibri" w:cs="Calibri"/>
        </w:rPr>
        <w:t>Objetivo Profissional</w:t>
      </w:r>
      <w:r w:rsidRPr="009F14CA">
        <w:rPr>
          <w:rFonts w:ascii="Calibri" w:hAnsi="Calibri" w:cs="Calibri"/>
        </w:rPr>
        <w:br/>
      </w:r>
      <w:r w:rsidR="004A256A" w:rsidRPr="004A256A">
        <w:rPr>
          <w:rFonts w:ascii="Calibri" w:hAnsi="Calibri" w:cs="Calibri"/>
          <w:color w:val="auto"/>
        </w:rPr>
        <w:t>Busco uma oportunidade de estágio em Tecnologia da Informação, focando em Desenvolvimento de Sistemas ou Suporte Técnico. Desejo crescer na área de TI, aprender com profissionais experientes e contribuir com minhas habilidades em projetos reais</w:t>
      </w:r>
    </w:p>
    <w:p w14:paraId="315D29FE" w14:textId="6CB65876" w:rsidR="00066FC6" w:rsidRPr="009F14CA" w:rsidRDefault="00066FC6" w:rsidP="00066FC6">
      <w:pPr>
        <w:rPr>
          <w:rFonts w:ascii="Calibri" w:hAnsi="Calibri" w:cs="Calibri"/>
        </w:rPr>
      </w:pPr>
      <w:r w:rsidRPr="009F14CA">
        <w:rPr>
          <w:rStyle w:val="Ttulo1Char"/>
          <w:rFonts w:ascii="Calibri" w:hAnsi="Calibri" w:cs="Calibri"/>
        </w:rPr>
        <w:t>Resumo Profissional</w:t>
      </w:r>
      <w:r w:rsidRPr="009F14CA">
        <w:rPr>
          <w:rFonts w:ascii="Calibri" w:hAnsi="Calibri" w:cs="Calibri"/>
        </w:rPr>
        <w:br/>
      </w:r>
      <w:r w:rsidR="004A256A" w:rsidRPr="004A256A">
        <w:rPr>
          <w:rFonts w:ascii="Calibri" w:hAnsi="Calibri" w:cs="Calibri"/>
          <w:color w:val="auto"/>
        </w:rPr>
        <w:t>Sou estudante de Análise e Desenvolvimento de Sistemas, em transição de áreas administrativas para a tecnologia. Tenho uma base sólida em lógica de programação e estou estudando Java, Spring Boot, Angular e SQL. Criei um portfólio pessoal com projetos práticos em andamento e busco uma oportunidade para contribuir e evoluir.</w:t>
      </w:r>
    </w:p>
    <w:p w14:paraId="77441488" w14:textId="5712FB32" w:rsidR="00066FC6" w:rsidRPr="009F14CA" w:rsidRDefault="00066FC6" w:rsidP="00066FC6">
      <w:pPr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  <w:lang w:val="pt-BR"/>
        </w:rPr>
      </w:pPr>
      <w:r w:rsidRPr="00066FC6">
        <w:rPr>
          <w:rFonts w:ascii="Calibri" w:eastAsiaTheme="majorEastAsia" w:hAnsi="Calibri" w:cs="Calibri"/>
          <w:b/>
          <w:bCs/>
          <w:color w:val="2A7B88" w:themeColor="accent1" w:themeShade="BF"/>
          <w:sz w:val="28"/>
          <w:szCs w:val="32"/>
          <w:lang w:val="pt-BR"/>
        </w:rPr>
        <w:t>Experiência Profissional</w:t>
      </w:r>
    </w:p>
    <w:p w14:paraId="42206D44" w14:textId="7A8DBA7B" w:rsidR="00066FC6" w:rsidRPr="009F14CA" w:rsidRDefault="00066FC6" w:rsidP="00066FC6">
      <w:pPr>
        <w:pStyle w:val="Ttulo3"/>
        <w:rPr>
          <w:rFonts w:ascii="Calibri" w:hAnsi="Calibri" w:cs="Calibri"/>
        </w:rPr>
      </w:pPr>
      <w:r w:rsidRPr="009F14CA">
        <w:rPr>
          <w:rFonts w:ascii="Calibri" w:hAnsi="Calibri" w:cs="Calibri"/>
        </w:rPr>
        <w:t xml:space="preserve">Associação de Assistencia a Criança Deficiente </w:t>
      </w:r>
    </w:p>
    <w:p w14:paraId="1299B714" w14:textId="77777777" w:rsidR="00066FC6" w:rsidRPr="009F14CA" w:rsidRDefault="00066FC6" w:rsidP="00066FC6">
      <w:pPr>
        <w:pStyle w:val="Commarcadores"/>
        <w:rPr>
          <w:rFonts w:ascii="Calibri" w:hAnsi="Calibri" w:cs="Calibri"/>
          <w:color w:val="2A7B88" w:themeColor="accent1" w:themeShade="BF"/>
        </w:rPr>
      </w:pPr>
      <w:r w:rsidRPr="009F14CA">
        <w:rPr>
          <w:rFonts w:ascii="Calibri" w:hAnsi="Calibri" w:cs="Calibri"/>
        </w:rPr>
        <w:t>Auxiliar Administrativo | Ago 2024 – Atual</w:t>
      </w:r>
      <w:r w:rsidRPr="009F14CA">
        <w:rPr>
          <w:rFonts w:ascii="Calibri" w:hAnsi="Calibri" w:cs="Calibri"/>
          <w:color w:val="2A7B88" w:themeColor="accent1" w:themeShade="BF"/>
        </w:rPr>
        <w:t xml:space="preserve"> </w:t>
      </w:r>
    </w:p>
    <w:p w14:paraId="4078A25E" w14:textId="6F1AE90A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 xml:space="preserve">Organização de documentos e processos internos. </w:t>
      </w:r>
    </w:p>
    <w:p w14:paraId="01508EDE" w14:textId="0F620EEA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Apoio à equipe em tarefas operacionais e técnicas</w:t>
      </w:r>
    </w:p>
    <w:p w14:paraId="423CA131" w14:textId="154AF20C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 xml:space="preserve">Atendimento claro e acolhedor. </w:t>
      </w:r>
    </w:p>
    <w:p w14:paraId="63374DA7" w14:textId="1B8F5245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 xml:space="preserve">Utilização de sistemas como NEOH e TASY. </w:t>
      </w:r>
    </w:p>
    <w:p w14:paraId="20C97FFE" w14:textId="77777777" w:rsidR="00066FC6" w:rsidRPr="009F14CA" w:rsidRDefault="00066FC6" w:rsidP="00066FC6">
      <w:pPr>
        <w:pStyle w:val="Ttulo3"/>
        <w:rPr>
          <w:rFonts w:ascii="Calibri" w:hAnsi="Calibri" w:cs="Calibri"/>
        </w:rPr>
      </w:pPr>
      <w:r w:rsidRPr="009F14CA">
        <w:rPr>
          <w:rFonts w:ascii="Calibri" w:hAnsi="Calibri" w:cs="Calibri"/>
        </w:rPr>
        <w:t xml:space="preserve">Associação de Assistencia a Criança Deficiente </w:t>
      </w:r>
    </w:p>
    <w:p w14:paraId="6D3FFA61" w14:textId="22DCC63E" w:rsidR="00066FC6" w:rsidRPr="009F14CA" w:rsidRDefault="00066FC6" w:rsidP="00066FC6">
      <w:pPr>
        <w:pStyle w:val="Commarcadores"/>
        <w:rPr>
          <w:rFonts w:ascii="Calibri" w:hAnsi="Calibri" w:cs="Calibri"/>
          <w:color w:val="2A7B88" w:themeColor="accent1" w:themeShade="BF"/>
        </w:rPr>
      </w:pPr>
      <w:r w:rsidRPr="009F14CA">
        <w:rPr>
          <w:rFonts w:ascii="Calibri" w:hAnsi="Calibri" w:cs="Calibri"/>
        </w:rPr>
        <w:t>Atendente Call Center | Fev 2023 – Jul 2024</w:t>
      </w:r>
      <w:r w:rsidRPr="009F14CA">
        <w:rPr>
          <w:rFonts w:ascii="Calibri" w:hAnsi="Calibri" w:cs="Calibri"/>
          <w:color w:val="2A7B88" w:themeColor="accent1" w:themeShade="BF"/>
        </w:rPr>
        <w:t xml:space="preserve"> </w:t>
      </w:r>
    </w:p>
    <w:p w14:paraId="07F35C21" w14:textId="6BB74BD1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Atendimento ao público e suporte por telefone</w:t>
      </w:r>
    </w:p>
    <w:p w14:paraId="67A93BDB" w14:textId="39FEF6EB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Resolução de dúvidas e direcionamento de demandas.</w:t>
      </w:r>
    </w:p>
    <w:p w14:paraId="693DC60F" w14:textId="1E9AABE4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Agendamento de consultar/exames/terapias</w:t>
      </w:r>
    </w:p>
    <w:p w14:paraId="1E220E52" w14:textId="45D93A13" w:rsidR="00066FC6" w:rsidRPr="009F14CA" w:rsidRDefault="00066FC6" w:rsidP="00066FC6">
      <w:pPr>
        <w:pStyle w:val="Ttulo3"/>
        <w:rPr>
          <w:rFonts w:ascii="Calibri" w:hAnsi="Calibri" w:cs="Calibri"/>
        </w:rPr>
      </w:pPr>
      <w:r w:rsidRPr="009F14CA">
        <w:rPr>
          <w:rFonts w:ascii="Calibri" w:hAnsi="Calibri" w:cs="Calibri"/>
        </w:rPr>
        <w:t>Fênix Assessoria de Cobrança</w:t>
      </w:r>
    </w:p>
    <w:p w14:paraId="1B8C1956" w14:textId="1E82FB8F" w:rsidR="00066FC6" w:rsidRPr="009F14CA" w:rsidRDefault="00066FC6" w:rsidP="00066FC6">
      <w:pPr>
        <w:pStyle w:val="Commarcadores"/>
        <w:rPr>
          <w:rFonts w:ascii="Calibri" w:hAnsi="Calibri" w:cs="Calibri"/>
          <w:color w:val="2A7B88" w:themeColor="accent1" w:themeShade="BF"/>
        </w:rPr>
      </w:pPr>
      <w:r w:rsidRPr="009F14CA">
        <w:rPr>
          <w:rFonts w:ascii="Calibri" w:hAnsi="Calibri" w:cs="Calibri"/>
        </w:rPr>
        <w:t>Assistente de Cobrança I | Abr 2021 – Mai 2022</w:t>
      </w:r>
      <w:r w:rsidRPr="009F14CA">
        <w:rPr>
          <w:rFonts w:ascii="Calibri" w:hAnsi="Calibri" w:cs="Calibri"/>
          <w:color w:val="2A7B88" w:themeColor="accent1" w:themeShade="BF"/>
        </w:rPr>
        <w:t xml:space="preserve"> </w:t>
      </w:r>
    </w:p>
    <w:p w14:paraId="68B4BEE6" w14:textId="04E2E51E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Negociação de acordo adimplentes e inadimplentes</w:t>
      </w:r>
    </w:p>
    <w:p w14:paraId="790C6268" w14:textId="5C527188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Escuta ativa e atendimento</w:t>
      </w:r>
    </w:p>
    <w:p w14:paraId="7459BAB8" w14:textId="6CF65C4C" w:rsidR="00066FC6" w:rsidRPr="009F14CA" w:rsidRDefault="00066FC6" w:rsidP="00066FC6">
      <w:pPr>
        <w:pStyle w:val="PargrafodaLista"/>
        <w:numPr>
          <w:ilvl w:val="0"/>
          <w:numId w:val="28"/>
        </w:numPr>
        <w:rPr>
          <w:rFonts w:ascii="Calibri" w:eastAsiaTheme="majorEastAsia" w:hAnsi="Calibri" w:cs="Calibri"/>
          <w:bCs/>
          <w:color w:val="auto"/>
          <w:szCs w:val="24"/>
        </w:rPr>
      </w:pPr>
      <w:r w:rsidRPr="009F14CA">
        <w:rPr>
          <w:rFonts w:ascii="Calibri" w:eastAsiaTheme="majorEastAsia" w:hAnsi="Calibri" w:cs="Calibri"/>
          <w:bCs/>
          <w:color w:val="auto"/>
          <w:szCs w:val="24"/>
        </w:rPr>
        <w:t>Comunicação clara e estratégica com diferentes perfis de clientes</w:t>
      </w:r>
    </w:p>
    <w:p w14:paraId="74F77A3E" w14:textId="3B547C93" w:rsidR="009F14CA" w:rsidRPr="009F14CA" w:rsidRDefault="009F14CA" w:rsidP="009F14CA">
      <w:pPr>
        <w:pStyle w:val="Ttulo1"/>
        <w:rPr>
          <w:rFonts w:ascii="Calibri" w:hAnsi="Calibri" w:cs="Calibri"/>
          <w:lang w:val="pt-BR"/>
        </w:rPr>
      </w:pPr>
      <w:r w:rsidRPr="009F14CA">
        <w:rPr>
          <w:rFonts w:ascii="Calibri" w:hAnsi="Calibri" w:cs="Calibri"/>
          <w:lang w:val="pt-BR"/>
        </w:rPr>
        <w:t>Formação Acadêmica</w:t>
      </w:r>
    </w:p>
    <w:p w14:paraId="55198A71" w14:textId="77777777" w:rsidR="009F14CA" w:rsidRPr="009F14CA" w:rsidRDefault="009F14CA" w:rsidP="009F14CA">
      <w:pPr>
        <w:pStyle w:val="Ttulo4"/>
        <w:rPr>
          <w:rFonts w:ascii="Calibri" w:hAnsi="Calibri" w:cs="Calibri"/>
          <w:color w:val="auto"/>
          <w:lang w:val="pt-BR"/>
        </w:rPr>
      </w:pPr>
      <w:r w:rsidRPr="009F14CA">
        <w:rPr>
          <w:rFonts w:ascii="Calibri" w:hAnsi="Calibri" w:cs="Calibri"/>
          <w:color w:val="auto"/>
          <w:lang w:val="pt-BR"/>
        </w:rPr>
        <w:t>Tecnólogo em Análise e Desenvolvimento de Sistemas</w:t>
      </w:r>
    </w:p>
    <w:p w14:paraId="7D252E5D" w14:textId="4FE0FCDF" w:rsidR="009F14CA" w:rsidRPr="009F14CA" w:rsidRDefault="009F14CA" w:rsidP="009F14CA">
      <w:pPr>
        <w:rPr>
          <w:rFonts w:ascii="Calibri" w:hAnsi="Calibri" w:cs="Calibri"/>
          <w:lang w:val="pt-BR"/>
        </w:rPr>
      </w:pPr>
      <w:r w:rsidRPr="009F14CA">
        <w:rPr>
          <w:rFonts w:ascii="Calibri" w:hAnsi="Calibri" w:cs="Calibri"/>
          <w:lang w:val="pt-BR"/>
        </w:rPr>
        <w:t xml:space="preserve">Universidade São Judas Tadeu | </w:t>
      </w:r>
      <w:proofErr w:type="spellStart"/>
      <w:r w:rsidRPr="009F14CA">
        <w:rPr>
          <w:rFonts w:ascii="Calibri" w:hAnsi="Calibri" w:cs="Calibri"/>
          <w:lang w:val="pt-BR"/>
        </w:rPr>
        <w:t>Fev</w:t>
      </w:r>
      <w:proofErr w:type="spellEnd"/>
      <w:r w:rsidRPr="009F14CA">
        <w:rPr>
          <w:rFonts w:ascii="Calibri" w:hAnsi="Calibri" w:cs="Calibri"/>
          <w:lang w:val="pt-BR"/>
        </w:rPr>
        <w:t xml:space="preserve"> 2024 – </w:t>
      </w:r>
      <w:proofErr w:type="spellStart"/>
      <w:r w:rsidRPr="009F14CA">
        <w:rPr>
          <w:rFonts w:ascii="Calibri" w:hAnsi="Calibri" w:cs="Calibri"/>
          <w:lang w:val="pt-BR"/>
        </w:rPr>
        <w:t>Jun</w:t>
      </w:r>
      <w:proofErr w:type="spellEnd"/>
      <w:r w:rsidRPr="009F14CA">
        <w:rPr>
          <w:rFonts w:ascii="Calibri" w:hAnsi="Calibri" w:cs="Calibri"/>
          <w:lang w:val="pt-BR"/>
        </w:rPr>
        <w:t xml:space="preserve"> 2026 (previsão de conclusão)</w:t>
      </w:r>
    </w:p>
    <w:p w14:paraId="7230EE97" w14:textId="1FE00C05" w:rsidR="009F14CA" w:rsidRPr="009F14CA" w:rsidRDefault="009F14CA" w:rsidP="009F14CA">
      <w:pPr>
        <w:pStyle w:val="Ttulo1"/>
        <w:rPr>
          <w:rFonts w:ascii="Calibri" w:hAnsi="Calibri" w:cs="Calibri"/>
          <w:lang w:val="pt-BR"/>
        </w:rPr>
      </w:pPr>
      <w:r w:rsidRPr="009F14CA">
        <w:rPr>
          <w:rFonts w:ascii="Calibri" w:hAnsi="Calibri" w:cs="Calibri"/>
          <w:lang w:val="pt-BR"/>
        </w:rPr>
        <w:lastRenderedPageBreak/>
        <w:t>Cursos Complementares</w:t>
      </w:r>
    </w:p>
    <w:p w14:paraId="5D0BE9F9" w14:textId="725210FC" w:rsidR="009F14CA" w:rsidRPr="009F14CA" w:rsidRDefault="009F14CA" w:rsidP="009F14CA">
      <w:pPr>
        <w:pStyle w:val="Ttulo4"/>
        <w:rPr>
          <w:rFonts w:ascii="Calibri" w:hAnsi="Calibri" w:cs="Calibri"/>
          <w:i w:val="0"/>
          <w:iCs w:val="0"/>
          <w:color w:val="auto"/>
          <w:lang w:val="pt-BR"/>
        </w:rPr>
      </w:pPr>
      <w:r w:rsidRPr="009F14CA">
        <w:rPr>
          <w:rFonts w:ascii="Calibri" w:hAnsi="Calibri" w:cs="Calibri"/>
          <w:i w:val="0"/>
          <w:iCs w:val="0"/>
          <w:color w:val="auto"/>
          <w:lang w:val="pt-BR"/>
        </w:rPr>
        <w:t>• Informática Intermediária e Pacote Office</w:t>
      </w:r>
    </w:p>
    <w:p w14:paraId="2D1BDE6F" w14:textId="77777777" w:rsidR="009F14CA" w:rsidRPr="009F14CA" w:rsidRDefault="009F14CA" w:rsidP="009F14CA">
      <w:pPr>
        <w:pStyle w:val="Ttulo4"/>
        <w:rPr>
          <w:rFonts w:ascii="Calibri" w:hAnsi="Calibri" w:cs="Calibri"/>
          <w:i w:val="0"/>
          <w:iCs w:val="0"/>
          <w:color w:val="auto"/>
          <w:lang w:val="pt-BR"/>
        </w:rPr>
      </w:pPr>
      <w:r w:rsidRPr="009F14CA">
        <w:rPr>
          <w:rFonts w:ascii="Calibri" w:hAnsi="Calibri" w:cs="Calibri"/>
          <w:i w:val="0"/>
          <w:iCs w:val="0"/>
          <w:color w:val="auto"/>
          <w:lang w:val="pt-BR"/>
        </w:rPr>
        <w:t>• Desenvolvimento Back-</w:t>
      </w:r>
      <w:proofErr w:type="spellStart"/>
      <w:r w:rsidRPr="009F14CA">
        <w:rPr>
          <w:rFonts w:ascii="Calibri" w:hAnsi="Calibri" w:cs="Calibri"/>
          <w:i w:val="0"/>
          <w:iCs w:val="0"/>
          <w:color w:val="auto"/>
          <w:lang w:val="pt-BR"/>
        </w:rPr>
        <w:t>End</w:t>
      </w:r>
      <w:proofErr w:type="spellEnd"/>
      <w:r w:rsidRPr="009F14CA">
        <w:rPr>
          <w:rFonts w:ascii="Calibri" w:hAnsi="Calibri" w:cs="Calibri"/>
          <w:i w:val="0"/>
          <w:iCs w:val="0"/>
          <w:color w:val="auto"/>
          <w:lang w:val="pt-BR"/>
        </w:rPr>
        <w:t xml:space="preserve"> (Java e Spring)</w:t>
      </w:r>
    </w:p>
    <w:p w14:paraId="21310E29" w14:textId="77777777" w:rsidR="009F14CA" w:rsidRPr="009F14CA" w:rsidRDefault="009F14CA" w:rsidP="009F14CA">
      <w:pPr>
        <w:pStyle w:val="Ttulo4"/>
        <w:rPr>
          <w:rFonts w:ascii="Calibri" w:hAnsi="Calibri" w:cs="Calibri"/>
          <w:i w:val="0"/>
          <w:iCs w:val="0"/>
          <w:color w:val="auto"/>
          <w:lang w:val="pt-BR"/>
        </w:rPr>
      </w:pPr>
      <w:r w:rsidRPr="009F14CA">
        <w:rPr>
          <w:rFonts w:ascii="Calibri" w:hAnsi="Calibri" w:cs="Calibri"/>
          <w:i w:val="0"/>
          <w:iCs w:val="0"/>
          <w:color w:val="auto"/>
          <w:lang w:val="pt-BR"/>
        </w:rPr>
        <w:t>• Desenvolvimento Front-</w:t>
      </w:r>
      <w:proofErr w:type="spellStart"/>
      <w:r w:rsidRPr="009F14CA">
        <w:rPr>
          <w:rFonts w:ascii="Calibri" w:hAnsi="Calibri" w:cs="Calibri"/>
          <w:i w:val="0"/>
          <w:iCs w:val="0"/>
          <w:color w:val="auto"/>
          <w:lang w:val="pt-BR"/>
        </w:rPr>
        <w:t>End</w:t>
      </w:r>
      <w:proofErr w:type="spellEnd"/>
      <w:r w:rsidRPr="009F14CA">
        <w:rPr>
          <w:rFonts w:ascii="Calibri" w:hAnsi="Calibri" w:cs="Calibri"/>
          <w:i w:val="0"/>
          <w:iCs w:val="0"/>
          <w:color w:val="auto"/>
          <w:lang w:val="pt-BR"/>
        </w:rPr>
        <w:t xml:space="preserve"> (Angular, </w:t>
      </w:r>
      <w:proofErr w:type="spellStart"/>
      <w:r w:rsidRPr="009F14CA">
        <w:rPr>
          <w:rFonts w:ascii="Calibri" w:hAnsi="Calibri" w:cs="Calibri"/>
          <w:i w:val="0"/>
          <w:iCs w:val="0"/>
          <w:color w:val="auto"/>
          <w:lang w:val="pt-BR"/>
        </w:rPr>
        <w:t>JavaScript</w:t>
      </w:r>
      <w:proofErr w:type="spellEnd"/>
      <w:r w:rsidRPr="009F14CA">
        <w:rPr>
          <w:rFonts w:ascii="Calibri" w:hAnsi="Calibri" w:cs="Calibri"/>
          <w:i w:val="0"/>
          <w:iCs w:val="0"/>
          <w:color w:val="auto"/>
          <w:lang w:val="pt-BR"/>
        </w:rPr>
        <w:t>, SQL e MySQL)</w:t>
      </w:r>
    </w:p>
    <w:p w14:paraId="6AFB8183" w14:textId="71F8F975" w:rsidR="009F14CA" w:rsidRDefault="009F14CA" w:rsidP="009F14CA">
      <w:pPr>
        <w:pStyle w:val="Ttulo4"/>
        <w:rPr>
          <w:rFonts w:ascii="Calibri" w:hAnsi="Calibri" w:cs="Calibri"/>
          <w:i w:val="0"/>
          <w:iCs w:val="0"/>
          <w:color w:val="auto"/>
          <w:lang w:val="pt-BR"/>
        </w:rPr>
      </w:pPr>
      <w:r w:rsidRPr="009F14CA">
        <w:rPr>
          <w:rFonts w:ascii="Calibri" w:hAnsi="Calibri" w:cs="Calibri"/>
          <w:i w:val="0"/>
          <w:iCs w:val="0"/>
          <w:color w:val="auto"/>
          <w:lang w:val="pt-BR"/>
        </w:rPr>
        <w:t xml:space="preserve">• </w:t>
      </w:r>
      <w:proofErr w:type="spellStart"/>
      <w:r w:rsidRPr="009F14CA">
        <w:rPr>
          <w:rFonts w:ascii="Calibri" w:hAnsi="Calibri" w:cs="Calibri"/>
          <w:i w:val="0"/>
          <w:iCs w:val="0"/>
          <w:color w:val="auto"/>
          <w:lang w:val="pt-BR"/>
        </w:rPr>
        <w:t>Git</w:t>
      </w:r>
      <w:proofErr w:type="spellEnd"/>
      <w:r w:rsidRPr="009F14CA">
        <w:rPr>
          <w:rFonts w:ascii="Calibri" w:hAnsi="Calibri" w:cs="Calibri"/>
          <w:i w:val="0"/>
          <w:iCs w:val="0"/>
          <w:color w:val="auto"/>
          <w:lang w:val="pt-BR"/>
        </w:rPr>
        <w:t xml:space="preserve"> e versionamento de código</w:t>
      </w:r>
    </w:p>
    <w:p w14:paraId="5A516057" w14:textId="77777777" w:rsidR="009F14CA" w:rsidRDefault="009F14CA" w:rsidP="009F14CA">
      <w:pPr>
        <w:rPr>
          <w:lang w:val="pt-BR"/>
        </w:rPr>
      </w:pPr>
    </w:p>
    <w:p w14:paraId="24E32CA1" w14:textId="77777777" w:rsidR="00936448" w:rsidRPr="00936448" w:rsidRDefault="00936448" w:rsidP="00936448">
      <w:pPr>
        <w:pStyle w:val="Ttulo1"/>
        <w:rPr>
          <w:rFonts w:ascii="Calibri" w:hAnsi="Calibri" w:cs="Calibri"/>
          <w:b w:val="0"/>
          <w:color w:val="auto"/>
          <w:sz w:val="22"/>
          <w:szCs w:val="22"/>
          <w:lang w:val="pt-BR"/>
        </w:rPr>
      </w:pPr>
      <w:r w:rsidRPr="00936448">
        <w:rPr>
          <w:rFonts w:ascii="Calibri" w:hAnsi="Calibri" w:cs="Calibri"/>
        </w:rPr>
        <w:t xml:space="preserve">Projetos Pessoais </w:t>
      </w:r>
    </w:p>
    <w:p w14:paraId="5FADAC3A" w14:textId="77777777" w:rsidR="00936448" w:rsidRDefault="00936448" w:rsidP="00AD5516">
      <w:pPr>
        <w:rPr>
          <w:rFonts w:ascii="Calibri" w:eastAsiaTheme="majorEastAsia" w:hAnsi="Calibri" w:cs="Calibri"/>
          <w:color w:val="auto"/>
        </w:rPr>
      </w:pPr>
      <w:r w:rsidRPr="00936448">
        <w:rPr>
          <w:rFonts w:ascii="Calibri" w:eastAsiaTheme="majorEastAsia" w:hAnsi="Calibri" w:cs="Calibri"/>
          <w:color w:val="auto"/>
        </w:rPr>
        <w:t xml:space="preserve">Criação de um portfólio pessoal com projetos simples, mas funcionais, como páginas com formulários, integração com banco de dados e consumo de API. </w:t>
      </w:r>
    </w:p>
    <w:p w14:paraId="5021A6F4" w14:textId="5D2F0107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 xml:space="preserve">API REST com Spring Boot Desenvolvi uma API REST utilizando Java e Spring Boot com as seguintes práticas e tecnologias: </w:t>
      </w:r>
    </w:p>
    <w:p w14:paraId="6EE78B6C" w14:textId="6372C94E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>CRUD completo com banco de dados MySQL</w:t>
      </w:r>
    </w:p>
    <w:p w14:paraId="0D499F6A" w14:textId="555DEDF2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 xml:space="preserve">Migrations gerenciadas com Flyway </w:t>
      </w:r>
    </w:p>
    <w:p w14:paraId="1D53A82D" w14:textId="4078E6AF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 xml:space="preserve">Validações de dados com Bean Validation (javax.validation) </w:t>
      </w:r>
    </w:p>
    <w:p w14:paraId="7FC7425A" w14:textId="7765EACA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 xml:space="preserve">Paginação de resultados com Spring Data JPA </w:t>
      </w:r>
    </w:p>
    <w:p w14:paraId="7A51106D" w14:textId="3D81D7AB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>Organização limpa seguindo boas práticas de desenvolvimento</w:t>
      </w:r>
    </w:p>
    <w:p w14:paraId="78804FBD" w14:textId="479CC677" w:rsidR="00936448" w:rsidRPr="00C83C23" w:rsidRDefault="00936448" w:rsidP="00936448">
      <w:pPr>
        <w:pStyle w:val="PargrafodaLista"/>
        <w:numPr>
          <w:ilvl w:val="0"/>
          <w:numId w:val="41"/>
        </w:numPr>
        <w:rPr>
          <w:color w:val="auto"/>
        </w:rPr>
      </w:pPr>
      <w:r w:rsidRPr="00C83C23">
        <w:rPr>
          <w:color w:val="auto"/>
        </w:rPr>
        <w:t>Ferramentas e recursos utilizados: Postman/Insomnia, Git/GitHub, VsCode</w:t>
      </w:r>
    </w:p>
    <w:p w14:paraId="749A7BBA" w14:textId="77777777" w:rsidR="00936448" w:rsidRPr="00936448" w:rsidRDefault="00936448" w:rsidP="00936448">
      <w:pPr>
        <w:pStyle w:val="Ttulo1"/>
        <w:rPr>
          <w:rFonts w:ascii="Calibri" w:hAnsi="Calibri" w:cs="Calibri"/>
          <w:b w:val="0"/>
          <w:color w:val="auto"/>
          <w:sz w:val="22"/>
          <w:szCs w:val="22"/>
        </w:rPr>
      </w:pPr>
      <w:r w:rsidRPr="00936448">
        <w:rPr>
          <w:rFonts w:ascii="Calibri" w:hAnsi="Calibri" w:cs="Calibri"/>
        </w:rPr>
        <w:t>Habilidades Técnicas</w:t>
      </w:r>
    </w:p>
    <w:p w14:paraId="1703727B" w14:textId="77777777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Java: Intermediário (lógica de programação e desenvolvimento de aplicações)</w:t>
      </w:r>
    </w:p>
    <w:p w14:paraId="3DF8088D" w14:textId="37FDBA81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 xml:space="preserve">Spring Boot: Básico (familiaridade com criação de APIs e microserviços) </w:t>
      </w:r>
    </w:p>
    <w:p w14:paraId="1EEB3E2F" w14:textId="0C8DA6A5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Angular: Básico (experiência em desenvolvimento de interfaces de usuário)</w:t>
      </w:r>
    </w:p>
    <w:p w14:paraId="14B989DF" w14:textId="7B0C8CFF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SQL: Básico (capacidade de realizar consultas e manipulação de dados em bancos de dados)</w:t>
      </w:r>
    </w:p>
    <w:p w14:paraId="4CC985B1" w14:textId="196985E9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MySQL: Básico (experiência em gerenciamento de bancos de dados relacionais)</w:t>
      </w:r>
    </w:p>
    <w:p w14:paraId="1B91F4B2" w14:textId="051B32BC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 xml:space="preserve">Git: Intermediário (uso de versionamento de código e colaboração em projetos) </w:t>
      </w:r>
    </w:p>
    <w:p w14:paraId="43B5C6BE" w14:textId="6F6FE396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HTML: Intermediário (conhecimento em estruturação de páginas web)</w:t>
      </w:r>
    </w:p>
    <w:p w14:paraId="304C2697" w14:textId="34FFF6ED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CSS: Intermediário (habilidade em estilização de páginas web)</w:t>
      </w:r>
    </w:p>
    <w:p w14:paraId="37C5546F" w14:textId="6534F633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 xml:space="preserve">JavaScript: Intermediário (uso em desenvolvimento front-end e interatividade) </w:t>
      </w:r>
    </w:p>
    <w:p w14:paraId="25DE9648" w14:textId="100C1C08" w:rsidR="00AD5516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/>
          <w:color w:val="auto"/>
        </w:rPr>
      </w:pPr>
      <w:r w:rsidRPr="00C83C23">
        <w:rPr>
          <w:rFonts w:ascii="Calibri" w:hAnsi="Calibri" w:cs="Calibri"/>
          <w:color w:val="auto"/>
        </w:rPr>
        <w:t>Lógica de Programação: Avançado (sólida compreensão de algoritmos e estruturas de dados)</w:t>
      </w:r>
    </w:p>
    <w:p w14:paraId="2752D035" w14:textId="7A620E66" w:rsidR="00C83C23" w:rsidRPr="00C83C23" w:rsidRDefault="00C83C23" w:rsidP="00C83C23">
      <w:pPr>
        <w:pStyle w:val="PargrafodaLista"/>
        <w:numPr>
          <w:ilvl w:val="0"/>
          <w:numId w:val="42"/>
        </w:numPr>
        <w:rPr>
          <w:rFonts w:ascii="Calibri" w:hAnsi="Calibri" w:cs="Calibri"/>
          <w:bCs/>
          <w:color w:val="auto"/>
        </w:rPr>
      </w:pPr>
      <w:r w:rsidRPr="00C83C23">
        <w:rPr>
          <w:rFonts w:ascii="Calibri" w:hAnsi="Calibri" w:cs="Calibri"/>
          <w:bCs/>
          <w:color w:val="auto"/>
        </w:rPr>
        <w:t>Boa comunicação, vontade de aprender, responsabilidade, organização, trabalho em equipe</w:t>
      </w:r>
    </w:p>
    <w:p w14:paraId="3AA0CCE5" w14:textId="77777777" w:rsidR="008E081C" w:rsidRDefault="009F14CA" w:rsidP="008E081C">
      <w:pPr>
        <w:pStyle w:val="Ttulo1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Idiomas</w:t>
      </w:r>
    </w:p>
    <w:p w14:paraId="6EA28D3F" w14:textId="77777777" w:rsidR="008E081C" w:rsidRDefault="008E081C" w:rsidP="008E081C">
      <w:pPr>
        <w:pStyle w:val="Ttulo1"/>
        <w:rPr>
          <w:rFonts w:ascii="Calibri" w:hAnsi="Calibri" w:cs="Calibri"/>
          <w:lang w:val="pt-BR"/>
        </w:rPr>
      </w:pPr>
    </w:p>
    <w:p w14:paraId="7A5FC539" w14:textId="45E14861" w:rsidR="008E081C" w:rsidRPr="00C83C23" w:rsidRDefault="008E081C" w:rsidP="008E081C">
      <w:pPr>
        <w:pStyle w:val="PargrafodaLista"/>
        <w:numPr>
          <w:ilvl w:val="0"/>
          <w:numId w:val="39"/>
        </w:numPr>
        <w:rPr>
          <w:color w:val="auto"/>
          <w:lang w:val="pt-BR"/>
        </w:rPr>
      </w:pPr>
      <w:r w:rsidRPr="00C83C23">
        <w:rPr>
          <w:b/>
          <w:bCs/>
          <w:color w:val="auto"/>
          <w:lang w:val="pt-BR"/>
        </w:rPr>
        <w:t>Português:</w:t>
      </w:r>
      <w:r w:rsidRPr="00C83C23">
        <w:rPr>
          <w:color w:val="auto"/>
          <w:lang w:val="pt-BR"/>
        </w:rPr>
        <w:t xml:space="preserve"> Nativo</w:t>
      </w:r>
    </w:p>
    <w:p w14:paraId="28CE966E" w14:textId="77777777" w:rsidR="008E081C" w:rsidRPr="00C83C23" w:rsidRDefault="008E081C" w:rsidP="008E081C">
      <w:pPr>
        <w:pStyle w:val="PargrafodaLista"/>
        <w:rPr>
          <w:color w:val="auto"/>
          <w:lang w:val="pt-BR"/>
        </w:rPr>
      </w:pPr>
    </w:p>
    <w:p w14:paraId="336928C0" w14:textId="77777777" w:rsidR="008E081C" w:rsidRPr="00C83C23" w:rsidRDefault="008E081C" w:rsidP="008E081C">
      <w:pPr>
        <w:pStyle w:val="PargrafodaLista"/>
        <w:numPr>
          <w:ilvl w:val="0"/>
          <w:numId w:val="39"/>
        </w:numPr>
        <w:rPr>
          <w:b/>
          <w:bCs/>
          <w:color w:val="auto"/>
          <w:lang w:val="pt-BR"/>
        </w:rPr>
      </w:pPr>
      <w:r w:rsidRPr="00C83C23">
        <w:rPr>
          <w:b/>
          <w:bCs/>
          <w:color w:val="auto"/>
          <w:lang w:val="pt-BR"/>
        </w:rPr>
        <w:t>Inglês: Intermediário</w:t>
      </w:r>
    </w:p>
    <w:p w14:paraId="0EF9EA18" w14:textId="40C01F58" w:rsidR="008E081C" w:rsidRPr="00C83C23" w:rsidRDefault="008E081C" w:rsidP="008E081C">
      <w:pPr>
        <w:pStyle w:val="PargrafodaLista"/>
        <w:rPr>
          <w:color w:val="auto"/>
          <w:lang w:val="pt-BR"/>
        </w:rPr>
      </w:pPr>
      <w:r w:rsidRPr="00C83C23">
        <w:rPr>
          <w:color w:val="auto"/>
          <w:lang w:val="pt-BR"/>
        </w:rPr>
        <w:t>Boa leitura de manuais e procedimentos técnicos, Compreensão geral de instruções e sinalizações</w:t>
      </w:r>
    </w:p>
    <w:p w14:paraId="1D316FB7" w14:textId="77777777" w:rsidR="008E081C" w:rsidRPr="00C83C23" w:rsidRDefault="008E081C" w:rsidP="008E081C">
      <w:pPr>
        <w:pStyle w:val="PargrafodaLista"/>
        <w:rPr>
          <w:color w:val="auto"/>
          <w:lang w:val="pt-BR"/>
        </w:rPr>
      </w:pPr>
    </w:p>
    <w:p w14:paraId="54FC0228" w14:textId="37FB9296" w:rsidR="008E081C" w:rsidRPr="00C83C23" w:rsidRDefault="008E081C" w:rsidP="008E081C">
      <w:pPr>
        <w:pStyle w:val="PargrafodaLista"/>
        <w:numPr>
          <w:ilvl w:val="0"/>
          <w:numId w:val="39"/>
        </w:numPr>
        <w:rPr>
          <w:b/>
          <w:bCs/>
          <w:color w:val="auto"/>
          <w:lang w:val="pt-BR"/>
        </w:rPr>
      </w:pPr>
      <w:r w:rsidRPr="00C83C23">
        <w:rPr>
          <w:b/>
          <w:bCs/>
          <w:color w:val="auto"/>
          <w:lang w:val="pt-BR"/>
        </w:rPr>
        <w:t>Espanhol: Básico</w:t>
      </w:r>
    </w:p>
    <w:p w14:paraId="4816C55C" w14:textId="44F4E91C" w:rsidR="00AA11A2" w:rsidRPr="00C83C23" w:rsidRDefault="008E081C" w:rsidP="008E081C">
      <w:pPr>
        <w:pStyle w:val="PargrafodaLista"/>
        <w:rPr>
          <w:color w:val="auto"/>
          <w:lang w:val="pt-BR"/>
        </w:rPr>
      </w:pPr>
      <w:r w:rsidRPr="00C83C23">
        <w:rPr>
          <w:color w:val="auto"/>
          <w:lang w:val="pt-BR"/>
        </w:rPr>
        <w:t>Compreensão de frases simples e comunicação básica com passageiros estrangeiros</w:t>
      </w:r>
    </w:p>
    <w:sectPr w:rsidR="00AA11A2" w:rsidRPr="00C83C23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7FF67" w14:textId="77777777" w:rsidR="008E54B1" w:rsidRDefault="008E54B1">
      <w:pPr>
        <w:spacing w:after="0"/>
      </w:pPr>
      <w:r>
        <w:separator/>
      </w:r>
    </w:p>
  </w:endnote>
  <w:endnote w:type="continuationSeparator" w:id="0">
    <w:p w14:paraId="0D8F9094" w14:textId="77777777" w:rsidR="008E54B1" w:rsidRDefault="008E5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3B7E5" w14:textId="77777777" w:rsidR="008E54B1" w:rsidRDefault="008E54B1">
      <w:pPr>
        <w:spacing w:after="0"/>
      </w:pPr>
      <w:r>
        <w:separator/>
      </w:r>
    </w:p>
  </w:footnote>
  <w:footnote w:type="continuationSeparator" w:id="0">
    <w:p w14:paraId="1C82A365" w14:textId="77777777" w:rsidR="008E54B1" w:rsidRDefault="008E54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3C1C88"/>
    <w:multiLevelType w:val="hybridMultilevel"/>
    <w:tmpl w:val="8F926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D76C0"/>
    <w:multiLevelType w:val="hybridMultilevel"/>
    <w:tmpl w:val="0B2CDEEC"/>
    <w:lvl w:ilvl="0" w:tplc="728026AE">
      <w:start w:val="5"/>
      <w:numFmt w:val="bullet"/>
      <w:lvlText w:val="•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D47D55"/>
    <w:multiLevelType w:val="hybridMultilevel"/>
    <w:tmpl w:val="42E811FE"/>
    <w:lvl w:ilvl="0" w:tplc="728026AE">
      <w:start w:val="5"/>
      <w:numFmt w:val="bullet"/>
      <w:lvlText w:val="•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3A97E52"/>
    <w:multiLevelType w:val="hybridMultilevel"/>
    <w:tmpl w:val="EA206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744C6"/>
    <w:multiLevelType w:val="hybridMultilevel"/>
    <w:tmpl w:val="34BA3A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DD4464"/>
    <w:multiLevelType w:val="multilevel"/>
    <w:tmpl w:val="CC8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64681F"/>
    <w:multiLevelType w:val="hybridMultilevel"/>
    <w:tmpl w:val="93128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B2356"/>
    <w:multiLevelType w:val="multilevel"/>
    <w:tmpl w:val="8F5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392973"/>
    <w:multiLevelType w:val="multilevel"/>
    <w:tmpl w:val="C62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96C27"/>
    <w:multiLevelType w:val="hybridMultilevel"/>
    <w:tmpl w:val="D2A0F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B418B"/>
    <w:multiLevelType w:val="hybridMultilevel"/>
    <w:tmpl w:val="55A898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B268CD"/>
    <w:multiLevelType w:val="hybridMultilevel"/>
    <w:tmpl w:val="F2B25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84472"/>
    <w:multiLevelType w:val="hybridMultilevel"/>
    <w:tmpl w:val="39AE5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E60FE"/>
    <w:multiLevelType w:val="hybridMultilevel"/>
    <w:tmpl w:val="68701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073E64"/>
    <w:multiLevelType w:val="hybridMultilevel"/>
    <w:tmpl w:val="72A82228"/>
    <w:lvl w:ilvl="0" w:tplc="728026AE">
      <w:start w:val="5"/>
      <w:numFmt w:val="bullet"/>
      <w:lvlText w:val="•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F1B6D"/>
    <w:multiLevelType w:val="multilevel"/>
    <w:tmpl w:val="C03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1172DD"/>
    <w:multiLevelType w:val="hybridMultilevel"/>
    <w:tmpl w:val="EF10E31E"/>
    <w:lvl w:ilvl="0" w:tplc="8C7E3FA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 w15:restartNumberingAfterBreak="0">
    <w:nsid w:val="6DBD3EEE"/>
    <w:multiLevelType w:val="hybridMultilevel"/>
    <w:tmpl w:val="F796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1239D"/>
    <w:multiLevelType w:val="hybridMultilevel"/>
    <w:tmpl w:val="11100F66"/>
    <w:lvl w:ilvl="0" w:tplc="728026AE">
      <w:start w:val="5"/>
      <w:numFmt w:val="bullet"/>
      <w:lvlText w:val="•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20293843">
    <w:abstractNumId w:val="9"/>
  </w:num>
  <w:num w:numId="2" w16cid:durableId="1889294169">
    <w:abstractNumId w:val="9"/>
    <w:lvlOverride w:ilvl="0">
      <w:startOverride w:val="1"/>
    </w:lvlOverride>
  </w:num>
  <w:num w:numId="3" w16cid:durableId="350763930">
    <w:abstractNumId w:val="9"/>
    <w:lvlOverride w:ilvl="0">
      <w:startOverride w:val="1"/>
    </w:lvlOverride>
  </w:num>
  <w:num w:numId="4" w16cid:durableId="1464885713">
    <w:abstractNumId w:val="9"/>
    <w:lvlOverride w:ilvl="0">
      <w:startOverride w:val="1"/>
    </w:lvlOverride>
  </w:num>
  <w:num w:numId="5" w16cid:durableId="1941135781">
    <w:abstractNumId w:val="8"/>
  </w:num>
  <w:num w:numId="6" w16cid:durableId="734932302">
    <w:abstractNumId w:val="7"/>
  </w:num>
  <w:num w:numId="7" w16cid:durableId="1133595190">
    <w:abstractNumId w:val="6"/>
  </w:num>
  <w:num w:numId="8" w16cid:durableId="1174613317">
    <w:abstractNumId w:val="5"/>
  </w:num>
  <w:num w:numId="9" w16cid:durableId="379284526">
    <w:abstractNumId w:val="4"/>
  </w:num>
  <w:num w:numId="10" w16cid:durableId="1858422140">
    <w:abstractNumId w:val="3"/>
  </w:num>
  <w:num w:numId="11" w16cid:durableId="2116511573">
    <w:abstractNumId w:val="2"/>
  </w:num>
  <w:num w:numId="12" w16cid:durableId="372772213">
    <w:abstractNumId w:val="1"/>
  </w:num>
  <w:num w:numId="13" w16cid:durableId="761100684">
    <w:abstractNumId w:val="0"/>
  </w:num>
  <w:num w:numId="14" w16cid:durableId="1786464501">
    <w:abstractNumId w:val="19"/>
  </w:num>
  <w:num w:numId="15" w16cid:durableId="1837916461">
    <w:abstractNumId w:val="30"/>
  </w:num>
  <w:num w:numId="16" w16cid:durableId="663165120">
    <w:abstractNumId w:val="14"/>
  </w:num>
  <w:num w:numId="17" w16cid:durableId="1065757019">
    <w:abstractNumId w:val="23"/>
  </w:num>
  <w:num w:numId="18" w16cid:durableId="1549948494">
    <w:abstractNumId w:val="12"/>
  </w:num>
  <w:num w:numId="19" w16cid:durableId="1801073954">
    <w:abstractNumId w:val="38"/>
  </w:num>
  <w:num w:numId="20" w16cid:durableId="1814716574">
    <w:abstractNumId w:val="31"/>
  </w:num>
  <w:num w:numId="21" w16cid:durableId="1942370539">
    <w:abstractNumId w:val="13"/>
  </w:num>
  <w:num w:numId="22" w16cid:durableId="1248416236">
    <w:abstractNumId w:val="22"/>
  </w:num>
  <w:num w:numId="23" w16cid:durableId="1115251738">
    <w:abstractNumId w:val="35"/>
  </w:num>
  <w:num w:numId="24" w16cid:durableId="217591052">
    <w:abstractNumId w:val="36"/>
  </w:num>
  <w:num w:numId="25" w16cid:durableId="1073427751">
    <w:abstractNumId w:val="33"/>
  </w:num>
  <w:num w:numId="26" w16cid:durableId="1494949573">
    <w:abstractNumId w:val="17"/>
  </w:num>
  <w:num w:numId="27" w16cid:durableId="1582762692">
    <w:abstractNumId w:val="15"/>
  </w:num>
  <w:num w:numId="28" w16cid:durableId="1369841194">
    <w:abstractNumId w:val="37"/>
  </w:num>
  <w:num w:numId="29" w16cid:durableId="1590121618">
    <w:abstractNumId w:val="18"/>
  </w:num>
  <w:num w:numId="30" w16cid:durableId="806170178">
    <w:abstractNumId w:val="29"/>
  </w:num>
  <w:num w:numId="31" w16cid:durableId="1016035213">
    <w:abstractNumId w:val="20"/>
  </w:num>
  <w:num w:numId="32" w16cid:durableId="1890141196">
    <w:abstractNumId w:val="27"/>
  </w:num>
  <w:num w:numId="33" w16cid:durableId="1170557034">
    <w:abstractNumId w:val="25"/>
  </w:num>
  <w:num w:numId="34" w16cid:durableId="24332624">
    <w:abstractNumId w:val="28"/>
  </w:num>
  <w:num w:numId="35" w16cid:durableId="131598838">
    <w:abstractNumId w:val="21"/>
  </w:num>
  <w:num w:numId="36" w16cid:durableId="1974679416">
    <w:abstractNumId w:val="24"/>
  </w:num>
  <w:num w:numId="37" w16cid:durableId="1166818516">
    <w:abstractNumId w:val="26"/>
  </w:num>
  <w:num w:numId="38" w16cid:durableId="865141265">
    <w:abstractNumId w:val="10"/>
  </w:num>
  <w:num w:numId="39" w16cid:durableId="1209074636">
    <w:abstractNumId w:val="34"/>
  </w:num>
  <w:num w:numId="40" w16cid:durableId="1086272078">
    <w:abstractNumId w:val="16"/>
  </w:num>
  <w:num w:numId="41" w16cid:durableId="843738596">
    <w:abstractNumId w:val="11"/>
  </w:num>
  <w:num w:numId="42" w16cid:durableId="20850569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6"/>
    <w:rsid w:val="00066FC6"/>
    <w:rsid w:val="000A4F59"/>
    <w:rsid w:val="000B5208"/>
    <w:rsid w:val="00141A4C"/>
    <w:rsid w:val="00196410"/>
    <w:rsid w:val="001B29CF"/>
    <w:rsid w:val="00244CF0"/>
    <w:rsid w:val="0028220F"/>
    <w:rsid w:val="0028722C"/>
    <w:rsid w:val="00356C14"/>
    <w:rsid w:val="00492836"/>
    <w:rsid w:val="004A256A"/>
    <w:rsid w:val="004C0EF7"/>
    <w:rsid w:val="0058518A"/>
    <w:rsid w:val="00617B26"/>
    <w:rsid w:val="006270A9"/>
    <w:rsid w:val="00675956"/>
    <w:rsid w:val="00681034"/>
    <w:rsid w:val="006C5A7E"/>
    <w:rsid w:val="00816216"/>
    <w:rsid w:val="0087734B"/>
    <w:rsid w:val="008A7F43"/>
    <w:rsid w:val="008E081C"/>
    <w:rsid w:val="008E54B1"/>
    <w:rsid w:val="00936448"/>
    <w:rsid w:val="009D5933"/>
    <w:rsid w:val="009F14CA"/>
    <w:rsid w:val="00AA11A2"/>
    <w:rsid w:val="00AD5516"/>
    <w:rsid w:val="00BD768D"/>
    <w:rsid w:val="00C61F8E"/>
    <w:rsid w:val="00C77DBD"/>
    <w:rsid w:val="00C83C23"/>
    <w:rsid w:val="00E52B8F"/>
    <w:rsid w:val="00E83E4B"/>
    <w:rsid w:val="00F4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A2B9A"/>
  <w15:chartTrackingRefBased/>
  <w15:docId w15:val="{0A4778C6-4D6D-4233-8212-CF36A2C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6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1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066FC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066FC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6FC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F14CA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hur-lanzoni-a838b721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thurlanzonidesenvolvedorweb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nzoni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zo\AppData\Roaming\Microsoft\Template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28</TotalTime>
  <Pages>2</Pages>
  <Words>590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Lanzoni</dc:creator>
  <cp:keywords/>
  <cp:lastModifiedBy>Arthur Lanzoni</cp:lastModifiedBy>
  <cp:revision>10</cp:revision>
  <cp:lastPrinted>2025-07-09T22:12:00Z</cp:lastPrinted>
  <dcterms:created xsi:type="dcterms:W3CDTF">2025-07-08T02:41:00Z</dcterms:created>
  <dcterms:modified xsi:type="dcterms:W3CDTF">2025-07-10T22:59:00Z</dcterms:modified>
  <cp:version/>
</cp:coreProperties>
</file>